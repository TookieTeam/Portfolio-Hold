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99"/>
        <w:gridCol w:w="7022"/>
      </w:tblGrid>
      <w:tr w:rsidR="000334C1" w:rsidRPr="00D45EDD" w14:paraId="1D1C57CB" w14:textId="77777777" w:rsidTr="0059013D">
        <w:trPr>
          <w:trHeight w:val="540"/>
        </w:trPr>
        <w:tc>
          <w:tcPr>
            <w:tcW w:w="525" w:type="dxa"/>
            <w:gridSpan w:val="3"/>
          </w:tcPr>
          <w:p w14:paraId="4255EC94" w14:textId="77777777" w:rsidR="000334C1" w:rsidRPr="00D45EDD" w:rsidRDefault="000334C1"/>
        </w:tc>
        <w:tc>
          <w:tcPr>
            <w:tcW w:w="2271" w:type="dxa"/>
            <w:tcBorders>
              <w:bottom w:val="single" w:sz="4" w:space="0" w:color="FFFFFF" w:themeColor="background1"/>
            </w:tcBorders>
          </w:tcPr>
          <w:p w14:paraId="7561B4C4" w14:textId="77777777" w:rsidR="000334C1" w:rsidRPr="00D45EDD" w:rsidRDefault="00AB6963" w:rsidP="00AB6963">
            <w:pPr>
              <w:pStyle w:val="Titre4"/>
            </w:pPr>
            <w:r w:rsidRPr="00AB6963">
              <w:t>À</w:t>
            </w:r>
            <w:r>
              <w:t xml:space="preserve"> Propos de moi</w:t>
            </w:r>
          </w:p>
        </w:tc>
        <w:tc>
          <w:tcPr>
            <w:tcW w:w="525" w:type="dxa"/>
            <w:gridSpan w:val="2"/>
          </w:tcPr>
          <w:p w14:paraId="4060BC96" w14:textId="77777777" w:rsidR="000334C1" w:rsidRPr="00D45EDD" w:rsidRDefault="000334C1"/>
        </w:tc>
        <w:tc>
          <w:tcPr>
            <w:tcW w:w="699" w:type="dxa"/>
            <w:vMerge w:val="restart"/>
          </w:tcPr>
          <w:p w14:paraId="5A2FAA38" w14:textId="77777777" w:rsidR="000334C1" w:rsidRPr="00D45EDD" w:rsidRDefault="000334C1" w:rsidP="004A28EA"/>
        </w:tc>
        <w:tc>
          <w:tcPr>
            <w:tcW w:w="7022" w:type="dxa"/>
            <w:vMerge w:val="restart"/>
          </w:tcPr>
          <w:p w14:paraId="71A21D7A" w14:textId="540C2378" w:rsidR="000334C1" w:rsidRPr="00D45EDD" w:rsidRDefault="00697368" w:rsidP="002E7306">
            <w:pPr>
              <w:pStyle w:val="Titre"/>
            </w:pPr>
            <w:r>
              <w:t>Alexis Marty</w:t>
            </w:r>
          </w:p>
          <w:p w14:paraId="7351CA2D" w14:textId="5E6B6079" w:rsidR="000334C1" w:rsidRPr="00AB6963" w:rsidRDefault="00697368" w:rsidP="002E7306">
            <w:pPr>
              <w:pStyle w:val="Sous-titre"/>
              <w:rPr>
                <w:color w:val="002060"/>
              </w:rPr>
            </w:pPr>
            <w:r w:rsidRPr="00AB6963">
              <w:rPr>
                <w:color w:val="002060"/>
              </w:rPr>
              <w:t>Administrateur Réseau</w:t>
            </w:r>
          </w:p>
          <w:p w14:paraId="764F4065" w14:textId="77777777" w:rsidR="00944D4C" w:rsidRDefault="00BE4CEE" w:rsidP="00EC0F79">
            <w:pPr>
              <w:pStyle w:val="Titre1"/>
            </w:pPr>
            <w:r>
              <w:t xml:space="preserve">       </w:t>
            </w:r>
          </w:p>
          <w:p w14:paraId="26FB991C" w14:textId="78AF40A0" w:rsidR="000334C1" w:rsidRPr="00D45EDD" w:rsidRDefault="00BE4CEE" w:rsidP="00EC0F79">
            <w:pPr>
              <w:pStyle w:val="Titre1"/>
            </w:pPr>
            <w:r>
              <w:t xml:space="preserve">  </w:t>
            </w:r>
            <w:sdt>
              <w:sdtPr>
                <w:id w:val="1696962928"/>
                <w:placeholder>
                  <w:docPart w:val="4505E2ED14754317B27D81776DC7A853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AB6963">
                  <w:rPr>
                    <w:color w:val="002060"/>
                    <w:lang w:bidi="fr-FR"/>
                  </w:rPr>
                  <w:t>Expérience</w:t>
                </w:r>
              </w:sdtContent>
            </w:sdt>
          </w:p>
          <w:p w14:paraId="1D2D8F08" w14:textId="093D2675" w:rsidR="000334C1" w:rsidRPr="00D45EDD" w:rsidRDefault="002B6BF3" w:rsidP="00EC0F79">
            <w:pPr>
              <w:pStyle w:val="Titre2"/>
            </w:pPr>
            <w:r>
              <w:t xml:space="preserve">Stage </w:t>
            </w:r>
            <w:r w:rsidR="00697368">
              <w:t>Maintenance Informatuque</w:t>
            </w:r>
          </w:p>
          <w:p w14:paraId="77D4F7CD" w14:textId="3BCC29B3" w:rsidR="000334C1" w:rsidRPr="00D45EDD" w:rsidRDefault="002B6BF3" w:rsidP="00EC0F79">
            <w:pPr>
              <w:pStyle w:val="Titre3"/>
            </w:pPr>
            <w:r>
              <w:rPr>
                <w:lang w:bidi="fr-FR"/>
              </w:rPr>
              <w:t>A la Mairie</w:t>
            </w:r>
            <w:r w:rsidR="00F47D24">
              <w:rPr>
                <w:lang w:bidi="fr-FR"/>
              </w:rPr>
              <w:t xml:space="preserve"> d’Aubervilliers </w:t>
            </w:r>
            <w:r w:rsidR="000334C1" w:rsidRPr="00D45EDD">
              <w:rPr>
                <w:lang w:bidi="fr-FR"/>
              </w:rPr>
              <w:t>(</w:t>
            </w:r>
            <w:r w:rsidR="00BE4CEE">
              <w:rPr>
                <w:lang w:bidi="fr-FR"/>
              </w:rPr>
              <w:t xml:space="preserve">du </w:t>
            </w:r>
            <w:r w:rsidR="008A7824">
              <w:t>15</w:t>
            </w:r>
            <w:r w:rsidR="00697368">
              <w:t>/0</w:t>
            </w:r>
            <w:r w:rsidR="00A34C08">
              <w:t>6/2017</w:t>
            </w:r>
            <w:r w:rsidR="00BE4CEE">
              <w:t xml:space="preserve"> au </w:t>
            </w:r>
            <w:r w:rsidR="00697368">
              <w:t>2</w:t>
            </w:r>
            <w:r w:rsidR="008A7824">
              <w:t>3</w:t>
            </w:r>
            <w:r w:rsidR="00697368">
              <w:t>/0</w:t>
            </w:r>
            <w:r w:rsidR="00A34C08">
              <w:t>7/2017</w:t>
            </w:r>
            <w:r w:rsidR="000334C1" w:rsidRPr="00D45EDD">
              <w:rPr>
                <w:lang w:bidi="fr-FR"/>
              </w:rPr>
              <w:t>)</w:t>
            </w:r>
          </w:p>
          <w:p w14:paraId="403361C4" w14:textId="77777777" w:rsidR="008A7824" w:rsidRPr="00D45EDD" w:rsidRDefault="008A7824" w:rsidP="00EC0F79">
            <w:r>
              <w:t>Stage D’observation</w:t>
            </w:r>
          </w:p>
          <w:p w14:paraId="0E3A846F" w14:textId="77777777" w:rsidR="008A77D6" w:rsidRDefault="008A77D6" w:rsidP="008A7824">
            <w:pPr>
              <w:pStyle w:val="Titre2"/>
            </w:pPr>
          </w:p>
          <w:p w14:paraId="75F73CD6" w14:textId="47BF1BEB" w:rsidR="008A7824" w:rsidRPr="00D45EDD" w:rsidRDefault="002B6BF3" w:rsidP="008A7824">
            <w:pPr>
              <w:pStyle w:val="Titre2"/>
            </w:pPr>
            <w:r>
              <w:t xml:space="preserve">Stage </w:t>
            </w:r>
            <w:r w:rsidR="008A7824">
              <w:t>Maintenance Informatuque</w:t>
            </w:r>
          </w:p>
          <w:p w14:paraId="11D748D3" w14:textId="73250F6A" w:rsidR="008A7824" w:rsidRDefault="00F47D24" w:rsidP="00F47D24">
            <w:pPr>
              <w:pStyle w:val="Titre3"/>
            </w:pPr>
            <w:r>
              <w:rPr>
                <w:lang w:bidi="fr-FR"/>
              </w:rPr>
              <w:t xml:space="preserve">A la Mairie d’Aubervilliers </w:t>
            </w:r>
            <w:r w:rsidR="008A7824" w:rsidRPr="00D45EDD">
              <w:rPr>
                <w:lang w:bidi="fr-FR"/>
              </w:rPr>
              <w:t>(</w:t>
            </w:r>
            <w:r w:rsidR="00BE4CEE">
              <w:rPr>
                <w:lang w:bidi="fr-FR"/>
              </w:rPr>
              <w:t xml:space="preserve">du </w:t>
            </w:r>
            <w:r w:rsidR="008A7824">
              <w:t>23/03/2018</w:t>
            </w:r>
            <w:r w:rsidR="00BE4CEE">
              <w:rPr>
                <w:lang w:bidi="fr-FR"/>
              </w:rPr>
              <w:t xml:space="preserve"> au </w:t>
            </w:r>
            <w:r w:rsidR="008A7824">
              <w:t>25/05/2018</w:t>
            </w:r>
            <w:r w:rsidR="008A7824" w:rsidRPr="00D45EDD">
              <w:rPr>
                <w:lang w:bidi="fr-FR"/>
              </w:rPr>
              <w:t>)</w:t>
            </w:r>
          </w:p>
          <w:p w14:paraId="0B118166" w14:textId="77777777" w:rsidR="008A7824" w:rsidRDefault="008A7824" w:rsidP="008A7824">
            <w:r>
              <w:t>Installations d’ordinateurs et de logiciels internes</w:t>
            </w:r>
          </w:p>
          <w:p w14:paraId="399DE91E" w14:textId="77777777" w:rsidR="008A7824" w:rsidRDefault="008A7824" w:rsidP="008A7824">
            <w:r>
              <w:t>Brassage réseaux</w:t>
            </w:r>
          </w:p>
          <w:p w14:paraId="7A04ED2D" w14:textId="77777777" w:rsidR="000334C1" w:rsidRPr="00D45EDD" w:rsidRDefault="008A7824" w:rsidP="008A7824">
            <w:r>
              <w:t xml:space="preserve">Support informatique &amp; Téléphonique </w:t>
            </w:r>
          </w:p>
          <w:p w14:paraId="2A0BC9EA" w14:textId="77777777" w:rsidR="008A77D6" w:rsidRDefault="008A77D6" w:rsidP="008A7824">
            <w:pPr>
              <w:pStyle w:val="Titre2"/>
            </w:pPr>
          </w:p>
          <w:p w14:paraId="214DE582" w14:textId="744CB939" w:rsidR="008A7824" w:rsidRPr="00D45EDD" w:rsidRDefault="002B6BF3" w:rsidP="008A7824">
            <w:pPr>
              <w:pStyle w:val="Titre2"/>
            </w:pPr>
            <w:r>
              <w:t xml:space="preserve">Stage </w:t>
            </w:r>
            <w:r w:rsidR="008A7824">
              <w:t>Maintenance Informatique</w:t>
            </w:r>
          </w:p>
          <w:p w14:paraId="446A7B5A" w14:textId="333B97BB" w:rsidR="008A7824" w:rsidRPr="00D45EDD" w:rsidRDefault="00F47D24" w:rsidP="008A7824">
            <w:pPr>
              <w:pStyle w:val="Titre3"/>
            </w:pPr>
            <w:r>
              <w:rPr>
                <w:lang w:bidi="fr-FR"/>
              </w:rPr>
              <w:t xml:space="preserve">A la Mairie d’Aubervilliers </w:t>
            </w:r>
            <w:r w:rsidR="008A7824" w:rsidRPr="00D45EDD">
              <w:rPr>
                <w:lang w:bidi="fr-FR"/>
              </w:rPr>
              <w:t>(</w:t>
            </w:r>
            <w:r w:rsidR="00BE4CEE">
              <w:rPr>
                <w:lang w:bidi="fr-FR"/>
              </w:rPr>
              <w:t xml:space="preserve">du </w:t>
            </w:r>
            <w:r w:rsidR="008A7824">
              <w:t>23/11/2019</w:t>
            </w:r>
            <w:r w:rsidR="00BE4CEE">
              <w:t xml:space="preserve"> au </w:t>
            </w:r>
            <w:r w:rsidR="008A7824">
              <w:t>24/01/2020</w:t>
            </w:r>
            <w:r w:rsidR="008A7824" w:rsidRPr="00D45EDD">
              <w:rPr>
                <w:lang w:bidi="fr-FR"/>
              </w:rPr>
              <w:t>)</w:t>
            </w:r>
          </w:p>
          <w:p w14:paraId="6DE00EFD" w14:textId="32EB4CD0" w:rsidR="008A7824" w:rsidRDefault="00F47D24" w:rsidP="008A7824">
            <w:r>
              <w:t>Gestion de parc</w:t>
            </w:r>
          </w:p>
          <w:p w14:paraId="07EE8E00" w14:textId="6663085E" w:rsidR="00F47D24" w:rsidRDefault="00C7689B" w:rsidP="008A7824">
            <w:r>
              <w:t>Gestion de serveur</w:t>
            </w:r>
          </w:p>
          <w:p w14:paraId="0044F9EF" w14:textId="77777777" w:rsidR="00BE4CEE" w:rsidRDefault="00BE4CEE" w:rsidP="008A7824"/>
          <w:p w14:paraId="7134FBFF" w14:textId="6FA4475C" w:rsidR="00BE4CEE" w:rsidRPr="00D45EDD" w:rsidRDefault="00BE4CEE" w:rsidP="00BE4CEE">
            <w:pPr>
              <w:pStyle w:val="Titre2"/>
            </w:pPr>
            <w:r>
              <w:t xml:space="preserve">Stage </w:t>
            </w:r>
            <w:r>
              <w:t>Développement Web</w:t>
            </w:r>
          </w:p>
          <w:p w14:paraId="18B44BFE" w14:textId="7FAEB92D" w:rsidR="00BE4CEE" w:rsidRPr="00D45EDD" w:rsidRDefault="00BE4CEE" w:rsidP="00BE4CEE">
            <w:pPr>
              <w:pStyle w:val="Titre3"/>
            </w:pPr>
            <w:r>
              <w:rPr>
                <w:lang w:bidi="fr-FR"/>
              </w:rPr>
              <w:t xml:space="preserve">Chez RIDE WITH US </w:t>
            </w:r>
            <w:r w:rsidRPr="00D45EDD">
              <w:rPr>
                <w:lang w:bidi="fr-FR"/>
              </w:rPr>
              <w:t>(</w:t>
            </w:r>
            <w:r>
              <w:t>du 31</w:t>
            </w:r>
            <w:r>
              <w:rPr>
                <w:lang w:bidi="fr-FR"/>
              </w:rPr>
              <w:t>/05</w:t>
            </w:r>
            <w:r>
              <w:t>/</w:t>
            </w:r>
            <w:r>
              <w:t>2021 au 25/06/2021</w:t>
            </w:r>
            <w:r w:rsidRPr="00D45EDD">
              <w:rPr>
                <w:lang w:bidi="fr-FR"/>
              </w:rPr>
              <w:t>)</w:t>
            </w:r>
          </w:p>
          <w:p w14:paraId="57D415C8" w14:textId="79FF02AD" w:rsidR="00BE4CEE" w:rsidRDefault="00BE4CEE" w:rsidP="00BE4CEE">
            <w:r>
              <w:t xml:space="preserve">Création d’un site vitrine en Html &amp; </w:t>
            </w:r>
            <w:proofErr w:type="spellStart"/>
            <w:r>
              <w:t>Css</w:t>
            </w:r>
            <w:proofErr w:type="spellEnd"/>
          </w:p>
          <w:p w14:paraId="7E547092" w14:textId="7D01FC94" w:rsidR="00BE4CEE" w:rsidRDefault="00BE4CEE" w:rsidP="00BE4CEE">
            <w:r>
              <w:t xml:space="preserve">Création d’un site E-Commerce </w:t>
            </w:r>
          </w:p>
          <w:p w14:paraId="425778C5" w14:textId="7D7E76A5" w:rsidR="00C7689B" w:rsidRPr="00D45EDD" w:rsidRDefault="00BE4CEE" w:rsidP="008A7824">
            <w:r>
              <w:t xml:space="preserve">Création d’une base de </w:t>
            </w:r>
            <w:proofErr w:type="gramStart"/>
            <w:r>
              <w:t>donnée</w:t>
            </w:r>
            <w:proofErr w:type="gramEnd"/>
          </w:p>
          <w:p w14:paraId="47AC03B5" w14:textId="77777777" w:rsidR="000334C1" w:rsidRPr="00D45EDD" w:rsidRDefault="000334C1" w:rsidP="00D95726"/>
          <w:sdt>
            <w:sdtPr>
              <w:id w:val="-517156477"/>
              <w:placeholder>
                <w:docPart w:val="A732EE0479E344DC941348258702F612"/>
              </w:placeholder>
              <w:temporary/>
              <w:showingPlcHdr/>
              <w15:appearance w15:val="hidden"/>
            </w:sdtPr>
            <w:sdtEndPr/>
            <w:sdtContent>
              <w:p w14:paraId="2D172413" w14:textId="77777777" w:rsidR="000334C1" w:rsidRPr="00D45EDD" w:rsidRDefault="000334C1" w:rsidP="00D95726">
                <w:pPr>
                  <w:pStyle w:val="Titre1"/>
                </w:pPr>
                <w:r w:rsidRPr="00AB6963">
                  <w:rPr>
                    <w:color w:val="002060"/>
                    <w:lang w:bidi="fr-FR"/>
                  </w:rPr>
                  <w:t>Compétences</w:t>
                </w:r>
              </w:p>
            </w:sdtContent>
          </w:sdt>
          <w:p w14:paraId="6BCFC743" w14:textId="26E9B914" w:rsidR="000334C1" w:rsidRPr="00D45EDD" w:rsidRDefault="00944D4C" w:rsidP="00EC0F7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4725EDD4" wp14:editId="6E4BB60D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832485</wp:posOffset>
                      </wp:positionV>
                      <wp:extent cx="2306955" cy="265430"/>
                      <wp:effectExtent l="0" t="0" r="0" b="127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695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B1BDC" w14:textId="080D5338" w:rsidR="0059013D" w:rsidRDefault="004C1832">
                                  <w:r>
                                    <w:t>70% 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5ED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47.15pt;margin-top:65.55pt;width:181.65pt;height:20.9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" stroked="f">
                      <v:textbox>
                        <w:txbxContent>
                          <w:p w14:paraId="382B1BDC" w14:textId="080D5338" w:rsidR="0059013D" w:rsidRDefault="004C1832">
                            <w:r>
                              <w:t>70% 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4C1" w:rsidRPr="00D45EDD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5D84C144" wp14:editId="477D77E7">
                      <wp:extent cx="4895850" cy="933450"/>
                      <wp:effectExtent l="0" t="0" r="0" b="0"/>
                      <wp:docPr id="3" name="Group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850" cy="933450"/>
                                <a:chOff x="-1" y="0"/>
                                <a:chExt cx="4895850" cy="933450"/>
                              </a:xfrm>
                            </wpg:grpSpPr>
                            <wps:wsp>
                              <wps:cNvPr id="64" name="Zone de texte 64"/>
                              <wps:cNvSpPr txBox="1"/>
                              <wps:spPr>
                                <a:xfrm>
                                  <a:off x="1971674" y="0"/>
                                  <a:ext cx="2924175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BE0AA0" w14:textId="75C692FD" w:rsidR="000334C1" w:rsidRPr="00415CF3" w:rsidRDefault="004C1832" w:rsidP="00415CF3">
                                    <w:r>
                                      <w:t>70% HTML</w:t>
                                    </w:r>
                                  </w:p>
                                  <w:p w14:paraId="33AA77FD" w14:textId="69E7C281" w:rsidR="000334C1" w:rsidRPr="00415CF3" w:rsidRDefault="004C1832" w:rsidP="00415CF3">
                                    <w:r>
                                      <w:t>60% CSS</w:t>
                                    </w:r>
                                  </w:p>
                                  <w:p w14:paraId="2DC9F2E9" w14:textId="69887154" w:rsidR="000334C1" w:rsidRPr="00415CF3" w:rsidRDefault="004C1832" w:rsidP="00415CF3">
                                    <w:r>
                                      <w:t xml:space="preserve">50% </w:t>
                                    </w:r>
                                    <w:r w:rsidR="00BE4CEE">
                                      <w:t>C#</w:t>
                                    </w:r>
                                  </w:p>
                                  <w:p w14:paraId="3778B1DB" w14:textId="236D8C38" w:rsidR="000334C1" w:rsidRPr="00415CF3" w:rsidRDefault="004C1832" w:rsidP="00415CF3">
                                    <w:r>
                                      <w:t>20% JavaScript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57151"/>
                                  <a:ext cx="1533525" cy="148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297172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-1" y="476250"/>
                                  <a:ext cx="1019175" cy="1510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50482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4C144" id="Groupe 3" o:spid="_x0000_s1027" alt="&quot;&quot;" style="width:385.5pt;height:73.5pt;mso-position-horizontal-relative:char;mso-position-vertical-relative:line" coordorigin="" coordsize="48958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">
                      <v:shape id="Zone de texte 64" o:spid="_x0000_s1028" type="#_x0000_t202" style="position:absolute;left:19716;width:29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36BE0AA0" w14:textId="75C692FD" w:rsidR="000334C1" w:rsidRPr="00415CF3" w:rsidRDefault="004C1832" w:rsidP="00415CF3">
                              <w:r>
                                <w:t>70% HTML</w:t>
                              </w:r>
                            </w:p>
                            <w:p w14:paraId="33AA77FD" w14:textId="69E7C281" w:rsidR="000334C1" w:rsidRPr="00415CF3" w:rsidRDefault="004C1832" w:rsidP="00415CF3">
                              <w:r>
                                <w:t>60% CSS</w:t>
                              </w:r>
                            </w:p>
                            <w:p w14:paraId="2DC9F2E9" w14:textId="69887154" w:rsidR="000334C1" w:rsidRPr="00415CF3" w:rsidRDefault="004C1832" w:rsidP="00415CF3">
                              <w:r>
                                <w:t xml:space="preserve">50% </w:t>
                              </w:r>
                              <w:r w:rsidR="00BE4CEE">
                                <w:t>C#</w:t>
                              </w:r>
                            </w:p>
                            <w:p w14:paraId="3778B1DB" w14:textId="236D8C38" w:rsidR="000334C1" w:rsidRPr="00415CF3" w:rsidRDefault="004C1832" w:rsidP="00415CF3">
                              <w:r>
                                <w:t>20% JavaScript</w:t>
                              </w:r>
                            </w:p>
                          </w:txbxContent>
                        </v:textbox>
                      </v:shape>
                      <v:rect id="Rectangle 65" o:spid="_x0000_s1029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" filled="f" strokecolor="#002060">
                        <v:stroke joinstyle="round"/>
                      </v:rect>
                      <v:rect id="Rectangle 66" o:spid="_x0000_s1030" style="position:absolute;top:571;width:1533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" fillcolor="#002060" stroked="f" strokeweight="1pt"/>
                      <v:rect id="Rectangle 67" o:spid="_x0000_s1031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" filled="f" strokecolor="#002060">
                        <v:stroke joinstyle="round"/>
                      </v:rect>
                      <v:rect id="Rectangle 68" o:spid="_x0000_s1032" style="position:absolute;top:2667;width:1297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" fillcolor="#002060" stroked="f" strokeweight="1pt"/>
                      <v:rect id="Rectangle 69" o:spid="_x0000_s1033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" filled="f" strokecolor="#002060">
                        <v:stroke joinstyle="round"/>
                      </v:rect>
                      <v:rect id="Rectangle 70" o:spid="_x0000_s1034" style="position:absolute;top:4762;width:10191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" fillcolor="#002060" stroked="f" strokeweight="1pt"/>
                      <v:rect id="Rectangle 71" o:spid="_x0000_s1035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" filled="f" strokecolor="#002060">
                        <v:stroke joinstyle="round"/>
                      </v:rect>
                      <v:rect id="Rectangle 72" o:spid="_x0000_s1036" style="position:absolute;top:6953;width:504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" fillcolor="#002060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D45EDD" w14:paraId="13E69F74" w14:textId="77777777" w:rsidTr="0059013D">
        <w:trPr>
          <w:trHeight w:val="4176"/>
        </w:trPr>
        <w:tc>
          <w:tcPr>
            <w:tcW w:w="3321" w:type="dxa"/>
            <w:gridSpan w:val="6"/>
          </w:tcPr>
          <w:p w14:paraId="6360C35C" w14:textId="77777777" w:rsidR="000334C1" w:rsidRPr="00BE4CEE" w:rsidRDefault="008A77D6" w:rsidP="008A171A">
            <w:pPr>
              <w:pStyle w:val="ProposDeMoi"/>
              <w:rPr>
                <w:sz w:val="18"/>
                <w:szCs w:val="18"/>
              </w:rPr>
            </w:pPr>
            <w:r w:rsidRPr="00BE4CEE">
              <w:rPr>
                <w:sz w:val="18"/>
                <w:szCs w:val="18"/>
              </w:rPr>
              <w:t xml:space="preserve">Je suis déterminée à devenir développeur informatique car ce domaine me passionne particulièrement. Depuis que je suis tout petit j’ai toujours été intéressé par les jeux vidéo et les ordinateurs. J’ai appris à démonter mon premier ordinateur à 11 ans.   </w:t>
            </w:r>
          </w:p>
        </w:tc>
        <w:tc>
          <w:tcPr>
            <w:tcW w:w="699" w:type="dxa"/>
            <w:vMerge/>
          </w:tcPr>
          <w:p w14:paraId="12339E9B" w14:textId="77777777" w:rsidR="000334C1" w:rsidRPr="00D45EDD" w:rsidRDefault="000334C1" w:rsidP="008A171A">
            <w:pPr>
              <w:pStyle w:val="ProposDeMoi"/>
            </w:pPr>
          </w:p>
        </w:tc>
        <w:tc>
          <w:tcPr>
            <w:tcW w:w="7022" w:type="dxa"/>
            <w:vMerge/>
          </w:tcPr>
          <w:p w14:paraId="61584F49" w14:textId="77777777" w:rsidR="000334C1" w:rsidRPr="00D45EDD" w:rsidRDefault="000334C1" w:rsidP="008A171A">
            <w:pPr>
              <w:pStyle w:val="ProposDeMoi"/>
            </w:pPr>
          </w:p>
        </w:tc>
      </w:tr>
      <w:tr w:rsidR="000334C1" w:rsidRPr="00D45EDD" w14:paraId="0423F667" w14:textId="77777777" w:rsidTr="0059013D">
        <w:trPr>
          <w:trHeight w:val="540"/>
        </w:trPr>
        <w:tc>
          <w:tcPr>
            <w:tcW w:w="308" w:type="dxa"/>
          </w:tcPr>
          <w:p w14:paraId="117FE941" w14:textId="77777777" w:rsidR="000334C1" w:rsidRPr="00D45EDD" w:rsidRDefault="000334C1" w:rsidP="004A28EA">
            <w:pPr>
              <w:pStyle w:val="Titre4"/>
            </w:pPr>
          </w:p>
        </w:tc>
        <w:sdt>
          <w:sdtPr>
            <w:id w:val="1050265814"/>
            <w:placeholder>
              <w:docPart w:val="9FA7394F646348B0B7A7C78580E9C5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3241A5B" w14:textId="77777777" w:rsidR="000334C1" w:rsidRPr="00D45EDD" w:rsidRDefault="000334C1" w:rsidP="004A28EA">
                <w:pPr>
                  <w:pStyle w:val="Titre4"/>
                </w:pPr>
                <w:r w:rsidRPr="00D45EDD">
                  <w:rPr>
                    <w:lang w:bidi="fr-FR"/>
                  </w:rPr>
                  <w:t>C O N T A C T</w:t>
                </w:r>
              </w:p>
            </w:tc>
          </w:sdtContent>
        </w:sdt>
        <w:tc>
          <w:tcPr>
            <w:tcW w:w="263" w:type="dxa"/>
          </w:tcPr>
          <w:p w14:paraId="4B141AA8" w14:textId="77777777" w:rsidR="000334C1" w:rsidRPr="00D45EDD" w:rsidRDefault="000334C1" w:rsidP="004A28EA">
            <w:pPr>
              <w:pStyle w:val="Titre4"/>
            </w:pPr>
          </w:p>
        </w:tc>
        <w:tc>
          <w:tcPr>
            <w:tcW w:w="699" w:type="dxa"/>
          </w:tcPr>
          <w:p w14:paraId="5D4F73C6" w14:textId="77777777" w:rsidR="000334C1" w:rsidRPr="00D45EDD" w:rsidRDefault="000334C1" w:rsidP="005E435A">
            <w:pPr>
              <w:pStyle w:val="Titre4"/>
            </w:pPr>
          </w:p>
        </w:tc>
        <w:tc>
          <w:tcPr>
            <w:tcW w:w="7022" w:type="dxa"/>
            <w:vMerge/>
          </w:tcPr>
          <w:p w14:paraId="4C195D7A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2C6143B1" w14:textId="77777777" w:rsidTr="0059013D">
        <w:trPr>
          <w:trHeight w:val="620"/>
        </w:trPr>
        <w:tc>
          <w:tcPr>
            <w:tcW w:w="438" w:type="dxa"/>
            <w:gridSpan w:val="2"/>
            <w:vAlign w:val="center"/>
          </w:tcPr>
          <w:p w14:paraId="72B0822A" w14:textId="3AAF3072" w:rsidR="000334C1" w:rsidRPr="00187008" w:rsidRDefault="000334C1" w:rsidP="00BE5968">
            <w:pPr>
              <w:rPr>
                <w:sz w:val="22"/>
                <w:szCs w:val="22"/>
              </w:rPr>
            </w:pPr>
          </w:p>
        </w:tc>
        <w:tc>
          <w:tcPr>
            <w:tcW w:w="2883" w:type="dxa"/>
            <w:gridSpan w:val="4"/>
            <w:vAlign w:val="center"/>
          </w:tcPr>
          <w:p w14:paraId="787E80A9" w14:textId="347A91DC" w:rsidR="000334C1" w:rsidRPr="002B6BF3" w:rsidRDefault="00476919" w:rsidP="00476919">
            <w:pPr>
              <w:pStyle w:val="Contact1"/>
              <w:rPr>
                <w:sz w:val="18"/>
                <w:szCs w:val="18"/>
              </w:rPr>
            </w:pPr>
            <w:r w:rsidRPr="002B6BF3">
              <w:rPr>
                <w:sz w:val="18"/>
                <w:szCs w:val="18"/>
              </w:rPr>
              <w:t>Alexis22.marty.sio@gmail.</w:t>
            </w:r>
            <w:r w:rsidR="00187008" w:rsidRPr="002B6BF3">
              <w:rPr>
                <w:sz w:val="18"/>
                <w:szCs w:val="18"/>
              </w:rPr>
              <w:t>c</w:t>
            </w:r>
            <w:r w:rsidRPr="002B6BF3">
              <w:rPr>
                <w:sz w:val="18"/>
                <w:szCs w:val="18"/>
              </w:rPr>
              <w:t>om</w:t>
            </w:r>
          </w:p>
        </w:tc>
        <w:tc>
          <w:tcPr>
            <w:tcW w:w="699" w:type="dxa"/>
            <w:vMerge w:val="restart"/>
          </w:tcPr>
          <w:p w14:paraId="281AD9E5" w14:textId="77777777" w:rsidR="000334C1" w:rsidRPr="00D45EDD" w:rsidRDefault="000334C1" w:rsidP="004A28EA">
            <w:r w:rsidRPr="00D45EDD">
              <w:rPr>
                <w:lang w:bidi="fr-FR"/>
              </w:rPr>
              <w:t xml:space="preserve"> </w:t>
            </w:r>
          </w:p>
        </w:tc>
        <w:tc>
          <w:tcPr>
            <w:tcW w:w="7022" w:type="dxa"/>
            <w:vMerge/>
          </w:tcPr>
          <w:p w14:paraId="2925DB78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552C1D85" w14:textId="77777777" w:rsidTr="0059013D">
        <w:trPr>
          <w:trHeight w:val="540"/>
        </w:trPr>
        <w:tc>
          <w:tcPr>
            <w:tcW w:w="438" w:type="dxa"/>
            <w:gridSpan w:val="2"/>
            <w:vAlign w:val="center"/>
          </w:tcPr>
          <w:p w14:paraId="2A6EA083" w14:textId="77777777" w:rsidR="000334C1" w:rsidRPr="00D45EDD" w:rsidRDefault="000334C1" w:rsidP="00BE5968">
            <w:r w:rsidRPr="00D45EDD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79D820AB" wp14:editId="736A2FE9">
                      <wp:extent cx="114186" cy="211455"/>
                      <wp:effectExtent l="38100" t="38100" r="38735" b="36195"/>
                      <wp:docPr id="5" name="Graphisme 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e libre 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e libre 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e libre 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F464EF" id="Graphisme 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">
                      <v:shape id="Forme libre 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e libre 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e libre 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vAlign w:val="center"/>
          </w:tcPr>
          <w:p w14:paraId="711098CE" w14:textId="77777777" w:rsidR="000334C1" w:rsidRPr="00D45EDD" w:rsidRDefault="00476919" w:rsidP="00476919">
            <w:pPr>
              <w:pStyle w:val="Contact1"/>
            </w:pPr>
            <w:r>
              <w:t>06 95 63 93 14</w:t>
            </w:r>
          </w:p>
        </w:tc>
        <w:tc>
          <w:tcPr>
            <w:tcW w:w="699" w:type="dxa"/>
            <w:vMerge/>
          </w:tcPr>
          <w:p w14:paraId="24C30129" w14:textId="77777777" w:rsidR="000334C1" w:rsidRPr="00D45EDD" w:rsidRDefault="000334C1" w:rsidP="004A28EA"/>
        </w:tc>
        <w:tc>
          <w:tcPr>
            <w:tcW w:w="7022" w:type="dxa"/>
            <w:vMerge/>
          </w:tcPr>
          <w:p w14:paraId="68105224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0E4389B5" w14:textId="77777777" w:rsidTr="0059013D">
        <w:trPr>
          <w:trHeight w:val="540"/>
        </w:trPr>
        <w:tc>
          <w:tcPr>
            <w:tcW w:w="438" w:type="dxa"/>
            <w:gridSpan w:val="2"/>
            <w:vAlign w:val="center"/>
          </w:tcPr>
          <w:p w14:paraId="18756D7B" w14:textId="6AB9D9FC" w:rsidR="000334C1" w:rsidRPr="00D45EDD" w:rsidRDefault="000334C1" w:rsidP="00BE5968">
            <w:r w:rsidRPr="00D45EDD">
              <w:rPr>
                <w:noProof/>
                <w:lang w:eastAsia="fr-FR"/>
              </w:rPr>
              <w:drawing>
                <wp:inline distT="0" distB="0" distL="0" distR="0" wp14:anchorId="4BBCFE25" wp14:editId="6C11C1EA">
                  <wp:extent cx="169028" cy="169028"/>
                  <wp:effectExtent l="0" t="0" r="2540" b="2540"/>
                  <wp:docPr id="73" name="Imag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sme 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  <w:vAlign w:val="center"/>
          </w:tcPr>
          <w:p w14:paraId="6BF5CC51" w14:textId="502171E1" w:rsidR="000334C1" w:rsidRPr="00C55578" w:rsidRDefault="0088094F" w:rsidP="00476919">
            <w:pPr>
              <w:pStyle w:val="Contact1"/>
            </w:pPr>
            <w:hyperlink r:id="rId12" w:tooltip="vous envoie sur le profil de ma page Linkedin" w:history="1">
              <w:proofErr w:type="spellStart"/>
              <w:proofErr w:type="gramStart"/>
              <w:r w:rsidR="00E94502" w:rsidRPr="00C55578">
                <w:rPr>
                  <w:rStyle w:val="Lienhypertexte"/>
                  <w:color w:val="FFFFFF" w:themeColor="background1"/>
                  <w:u w:val="none"/>
                </w:rPr>
                <w:t>alexis</w:t>
              </w:r>
              <w:proofErr w:type="gramEnd"/>
              <w:r w:rsidR="00E94502" w:rsidRPr="00C55578">
                <w:rPr>
                  <w:rStyle w:val="Lienhypertexte"/>
                  <w:color w:val="FFFFFF" w:themeColor="background1"/>
                  <w:u w:val="none"/>
                </w:rPr>
                <w:t>-marty</w:t>
              </w:r>
              <w:proofErr w:type="spellEnd"/>
              <w:r w:rsidR="00187008" w:rsidRPr="00C55578">
                <w:rPr>
                  <w:rStyle w:val="Lienhypertexte"/>
                  <w:color w:val="FFFFFF" w:themeColor="background1"/>
                  <w:u w:val="none"/>
                </w:rPr>
                <w:t xml:space="preserve"> (</w:t>
              </w:r>
              <w:proofErr w:type="spellStart"/>
              <w:r w:rsidR="00E94502" w:rsidRPr="00C55578">
                <w:rPr>
                  <w:rStyle w:val="Lienhypertexte"/>
                  <w:color w:val="FFFFFF" w:themeColor="background1"/>
                  <w:u w:val="none"/>
                </w:rPr>
                <w:t>Linkedin</w:t>
              </w:r>
              <w:proofErr w:type="spellEnd"/>
            </w:hyperlink>
            <w:r w:rsidR="00187008" w:rsidRPr="00C55578">
              <w:rPr>
                <w:rStyle w:val="Lienhypertexte"/>
                <w:color w:val="FFFFFF" w:themeColor="background1"/>
                <w:u w:val="none"/>
              </w:rPr>
              <w:t>)</w:t>
            </w:r>
          </w:p>
        </w:tc>
        <w:tc>
          <w:tcPr>
            <w:tcW w:w="699" w:type="dxa"/>
            <w:vMerge/>
          </w:tcPr>
          <w:p w14:paraId="4FAC27F3" w14:textId="77777777" w:rsidR="000334C1" w:rsidRPr="00D45EDD" w:rsidRDefault="000334C1" w:rsidP="004A28EA"/>
        </w:tc>
        <w:tc>
          <w:tcPr>
            <w:tcW w:w="7022" w:type="dxa"/>
            <w:vMerge/>
          </w:tcPr>
          <w:p w14:paraId="1A857E1B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77EF6110" w14:textId="77777777" w:rsidTr="0059013D">
        <w:trPr>
          <w:trHeight w:val="1584"/>
        </w:trPr>
        <w:tc>
          <w:tcPr>
            <w:tcW w:w="3321" w:type="dxa"/>
            <w:gridSpan w:val="6"/>
            <w:vAlign w:val="center"/>
          </w:tcPr>
          <w:p w14:paraId="5006AB8F" w14:textId="77777777" w:rsidR="000334C1" w:rsidRPr="00D45EDD" w:rsidRDefault="008A77D6" w:rsidP="00BE5968">
            <w:pPr>
              <w:pStyle w:val="Contact2"/>
            </w:pPr>
            <w:r>
              <w:t>Mitry Mory</w:t>
            </w:r>
          </w:p>
          <w:p w14:paraId="2AF07FBE" w14:textId="77777777" w:rsidR="000334C1" w:rsidRPr="00D45EDD" w:rsidRDefault="000334C1" w:rsidP="00BE5968">
            <w:pPr>
              <w:pStyle w:val="Contact2"/>
            </w:pPr>
            <w:r w:rsidRPr="00D45EDD">
              <w:rPr>
                <w:noProof/>
                <w:lang w:eastAsia="fr-FR"/>
              </w:rPr>
              <w:drawing>
                <wp:inline distT="0" distB="0" distL="0" distR="0" wp14:anchorId="2FA498B0" wp14:editId="5882638A">
                  <wp:extent cx="343501" cy="343501"/>
                  <wp:effectExtent l="0" t="0" r="0" b="0"/>
                  <wp:docPr id="57" name="Graphisme 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m_Emplacement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  <w:vMerge/>
          </w:tcPr>
          <w:p w14:paraId="676159FD" w14:textId="77777777" w:rsidR="000334C1" w:rsidRPr="00D45EDD" w:rsidRDefault="000334C1" w:rsidP="004A28EA"/>
        </w:tc>
        <w:tc>
          <w:tcPr>
            <w:tcW w:w="7022" w:type="dxa"/>
            <w:vMerge/>
          </w:tcPr>
          <w:p w14:paraId="1CC62112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71C4E184" w14:textId="77777777" w:rsidTr="0059013D">
        <w:trPr>
          <w:trHeight w:val="576"/>
        </w:trPr>
        <w:tc>
          <w:tcPr>
            <w:tcW w:w="3321" w:type="dxa"/>
            <w:gridSpan w:val="6"/>
          </w:tcPr>
          <w:p w14:paraId="356BA57D" w14:textId="77777777" w:rsidR="000334C1" w:rsidRPr="00D45EDD" w:rsidRDefault="000334C1"/>
        </w:tc>
        <w:tc>
          <w:tcPr>
            <w:tcW w:w="699" w:type="dxa"/>
            <w:vMerge/>
          </w:tcPr>
          <w:p w14:paraId="7DB87DDB" w14:textId="77777777" w:rsidR="000334C1" w:rsidRPr="00D45EDD" w:rsidRDefault="000334C1" w:rsidP="004A28EA"/>
        </w:tc>
        <w:tc>
          <w:tcPr>
            <w:tcW w:w="7022" w:type="dxa"/>
            <w:vMerge/>
          </w:tcPr>
          <w:p w14:paraId="29C12568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7763D85C" w14:textId="77777777" w:rsidTr="0059013D">
        <w:trPr>
          <w:trHeight w:val="585"/>
        </w:trPr>
        <w:tc>
          <w:tcPr>
            <w:tcW w:w="438" w:type="dxa"/>
            <w:gridSpan w:val="2"/>
          </w:tcPr>
          <w:p w14:paraId="290C83E2" w14:textId="77777777" w:rsidR="000334C1" w:rsidRPr="00D45EDD" w:rsidRDefault="000334C1" w:rsidP="00453A7B">
            <w:pPr>
              <w:pStyle w:val="Titre4"/>
            </w:pPr>
          </w:p>
        </w:tc>
        <w:sdt>
          <w:sdtPr>
            <w:id w:val="-1745956179"/>
            <w:placeholder>
              <w:docPart w:val="C2E94F91B9F94DED9AD2BFFCA9DC13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2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602C438D" w14:textId="77777777" w:rsidR="000334C1" w:rsidRPr="00D45EDD" w:rsidRDefault="000334C1" w:rsidP="00453A7B">
                <w:pPr>
                  <w:pStyle w:val="Titre4"/>
                </w:pPr>
                <w:r w:rsidRPr="00D45EDD">
                  <w:rPr>
                    <w:lang w:bidi="fr-FR"/>
                  </w:rPr>
                  <w:t>É D u c a t i o n</w:t>
                </w:r>
              </w:p>
            </w:tc>
          </w:sdtContent>
        </w:sdt>
        <w:tc>
          <w:tcPr>
            <w:tcW w:w="263" w:type="dxa"/>
          </w:tcPr>
          <w:p w14:paraId="1D2858E2" w14:textId="77777777" w:rsidR="000334C1" w:rsidRPr="00D45EDD" w:rsidRDefault="000334C1" w:rsidP="00453A7B">
            <w:pPr>
              <w:pStyle w:val="Titre4"/>
            </w:pPr>
          </w:p>
        </w:tc>
        <w:tc>
          <w:tcPr>
            <w:tcW w:w="699" w:type="dxa"/>
            <w:vMerge/>
          </w:tcPr>
          <w:p w14:paraId="2FE695B8" w14:textId="77777777" w:rsidR="000334C1" w:rsidRPr="00D45EDD" w:rsidRDefault="000334C1" w:rsidP="005B2877">
            <w:pPr>
              <w:pStyle w:val="Titre4"/>
            </w:pPr>
          </w:p>
        </w:tc>
        <w:tc>
          <w:tcPr>
            <w:tcW w:w="7022" w:type="dxa"/>
            <w:vMerge/>
          </w:tcPr>
          <w:p w14:paraId="3C0A6F7D" w14:textId="77777777" w:rsidR="000334C1" w:rsidRPr="00D45EDD" w:rsidRDefault="000334C1" w:rsidP="002E7306">
            <w:pPr>
              <w:pStyle w:val="Titre"/>
            </w:pPr>
          </w:p>
        </w:tc>
      </w:tr>
      <w:tr w:rsidR="000334C1" w:rsidRPr="00D45EDD" w14:paraId="52B12480" w14:textId="77777777" w:rsidTr="0059013D">
        <w:trPr>
          <w:trHeight w:val="170"/>
        </w:trPr>
        <w:tc>
          <w:tcPr>
            <w:tcW w:w="3321" w:type="dxa"/>
            <w:gridSpan w:val="6"/>
          </w:tcPr>
          <w:p w14:paraId="4C704C57" w14:textId="77777777" w:rsidR="000334C1" w:rsidRPr="00D45EDD" w:rsidRDefault="000334C1" w:rsidP="00453A7B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0B2D7675" w14:textId="77777777" w:rsidR="000334C1" w:rsidRPr="00D45EDD" w:rsidRDefault="000334C1" w:rsidP="00453A7B"/>
        </w:tc>
        <w:tc>
          <w:tcPr>
            <w:tcW w:w="7022" w:type="dxa"/>
            <w:vMerge/>
          </w:tcPr>
          <w:p w14:paraId="6A26199A" w14:textId="77777777" w:rsidR="000334C1" w:rsidRPr="00D45EDD" w:rsidRDefault="000334C1" w:rsidP="00453A7B">
            <w:pPr>
              <w:pStyle w:val="Titre"/>
            </w:pPr>
          </w:p>
        </w:tc>
      </w:tr>
      <w:tr w:rsidR="000334C1" w:rsidRPr="00D45EDD" w14:paraId="344A50C4" w14:textId="77777777" w:rsidTr="0059013D">
        <w:trPr>
          <w:trHeight w:val="1107"/>
        </w:trPr>
        <w:tc>
          <w:tcPr>
            <w:tcW w:w="438" w:type="dxa"/>
            <w:gridSpan w:val="2"/>
          </w:tcPr>
          <w:p w14:paraId="70D2307E" w14:textId="77777777" w:rsidR="000334C1" w:rsidRPr="00D45EDD" w:rsidRDefault="000334C1" w:rsidP="00453A7B">
            <w:r w:rsidRPr="00D45EDD">
              <w:rPr>
                <w:noProof/>
                <w:lang w:eastAsia="fr-FR"/>
              </w:rPr>
              <w:drawing>
                <wp:inline distT="0" distB="0" distL="0" distR="0" wp14:anchorId="1D31898A" wp14:editId="107635E6">
                  <wp:extent cx="313522" cy="313522"/>
                  <wp:effectExtent l="0" t="0" r="0" b="0"/>
                  <wp:docPr id="76" name="Graphisme 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m_remise de diplômes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</w:tcPr>
          <w:p w14:paraId="4A9B447D" w14:textId="77777777" w:rsidR="000334C1" w:rsidRPr="00D45EDD" w:rsidRDefault="00476919" w:rsidP="00453A7B">
            <w:pPr>
              <w:pStyle w:val="Titre5"/>
            </w:pPr>
            <w:r>
              <w:t xml:space="preserve">Voillaume </w:t>
            </w:r>
          </w:p>
          <w:p w14:paraId="419F4CD9" w14:textId="77777777" w:rsidR="000334C1" w:rsidRDefault="00697368" w:rsidP="00476919">
            <w:pPr>
              <w:pStyle w:val="Contact1"/>
            </w:pPr>
            <w:r>
              <w:t xml:space="preserve">  BEP SN      /      BAC SN</w:t>
            </w:r>
          </w:p>
          <w:p w14:paraId="1753E7B8" w14:textId="77777777" w:rsidR="00476919" w:rsidRPr="00697368" w:rsidRDefault="00697368" w:rsidP="00476919">
            <w:pPr>
              <w:rPr>
                <w:color w:val="FFFFFF" w:themeColor="background1"/>
              </w:rPr>
            </w:pPr>
            <w:r w:rsidRPr="00697368">
              <w:rPr>
                <w:color w:val="FFFFFF" w:themeColor="background1"/>
              </w:rPr>
              <w:t>2018</w:t>
            </w:r>
            <w:r w:rsidR="00476919" w:rsidRPr="00697368">
              <w:rPr>
                <w:color w:val="FFFFFF" w:themeColor="background1"/>
              </w:rPr>
              <w:t>/20</w:t>
            </w:r>
            <w:r w:rsidRPr="00697368">
              <w:rPr>
                <w:color w:val="FFFFFF" w:themeColor="background1"/>
              </w:rPr>
              <w:t>19       2019/2018</w:t>
            </w:r>
          </w:p>
          <w:p w14:paraId="08ED2AE1" w14:textId="77777777" w:rsidR="00697368" w:rsidRPr="00476919" w:rsidRDefault="00697368" w:rsidP="00476919"/>
        </w:tc>
        <w:tc>
          <w:tcPr>
            <w:tcW w:w="699" w:type="dxa"/>
            <w:vMerge/>
          </w:tcPr>
          <w:p w14:paraId="0D92B396" w14:textId="77777777" w:rsidR="000334C1" w:rsidRPr="00D45EDD" w:rsidRDefault="000334C1" w:rsidP="00453A7B"/>
        </w:tc>
        <w:tc>
          <w:tcPr>
            <w:tcW w:w="7022" w:type="dxa"/>
            <w:vMerge/>
          </w:tcPr>
          <w:p w14:paraId="50003DA9" w14:textId="77777777" w:rsidR="000334C1" w:rsidRPr="00D45EDD" w:rsidRDefault="000334C1" w:rsidP="00453A7B">
            <w:pPr>
              <w:pStyle w:val="Titre"/>
            </w:pPr>
          </w:p>
        </w:tc>
      </w:tr>
      <w:tr w:rsidR="000334C1" w:rsidRPr="00D45EDD" w14:paraId="672D74F0" w14:textId="77777777" w:rsidTr="0059013D">
        <w:trPr>
          <w:trHeight w:val="1445"/>
        </w:trPr>
        <w:tc>
          <w:tcPr>
            <w:tcW w:w="438" w:type="dxa"/>
            <w:gridSpan w:val="2"/>
          </w:tcPr>
          <w:p w14:paraId="220936E9" w14:textId="77777777" w:rsidR="000334C1" w:rsidRPr="00D45EDD" w:rsidRDefault="000334C1" w:rsidP="00453A7B">
            <w:r w:rsidRPr="00D45EDD">
              <w:rPr>
                <w:noProof/>
                <w:lang w:eastAsia="fr-FR"/>
              </w:rPr>
              <w:drawing>
                <wp:inline distT="0" distB="0" distL="0" distR="0" wp14:anchorId="21FE65F7" wp14:editId="379A6B0E">
                  <wp:extent cx="313522" cy="313522"/>
                  <wp:effectExtent l="0" t="0" r="0" b="0"/>
                  <wp:docPr id="77" name="Graphisme 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m_remise de diplômes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</w:tcPr>
          <w:p w14:paraId="568C5BF7" w14:textId="77777777" w:rsidR="000334C1" w:rsidRPr="00D45EDD" w:rsidRDefault="00697368" w:rsidP="00887E05">
            <w:pPr>
              <w:pStyle w:val="Titre5"/>
            </w:pPr>
            <w:r>
              <w:t>Paul langevin</w:t>
            </w:r>
          </w:p>
          <w:p w14:paraId="61B0EBF8" w14:textId="77777777" w:rsidR="000334C1" w:rsidRPr="00D45EDD" w:rsidRDefault="00697368" w:rsidP="00887E05">
            <w:pPr>
              <w:pStyle w:val="Contact1"/>
              <w:rPr>
                <w:rStyle w:val="CaractredeContact1"/>
              </w:rPr>
            </w:pPr>
            <w:r>
              <w:t xml:space="preserve">Brevet </w:t>
            </w:r>
          </w:p>
          <w:p w14:paraId="5B596FBF" w14:textId="77777777" w:rsidR="000334C1" w:rsidRPr="00D45EDD" w:rsidRDefault="008A7824" w:rsidP="008A7824">
            <w:pPr>
              <w:pStyle w:val="Titre6"/>
            </w:pPr>
            <w:r>
              <w:t>2015/2016</w:t>
            </w:r>
          </w:p>
        </w:tc>
        <w:tc>
          <w:tcPr>
            <w:tcW w:w="699" w:type="dxa"/>
            <w:vMerge/>
          </w:tcPr>
          <w:p w14:paraId="1120C662" w14:textId="77777777" w:rsidR="000334C1" w:rsidRPr="00D45EDD" w:rsidRDefault="000334C1" w:rsidP="00453A7B"/>
        </w:tc>
        <w:tc>
          <w:tcPr>
            <w:tcW w:w="7022" w:type="dxa"/>
            <w:vMerge/>
          </w:tcPr>
          <w:p w14:paraId="316768D5" w14:textId="77777777" w:rsidR="000334C1" w:rsidRPr="00D45EDD" w:rsidRDefault="000334C1" w:rsidP="00453A7B">
            <w:pPr>
              <w:pStyle w:val="Titre"/>
            </w:pPr>
          </w:p>
        </w:tc>
      </w:tr>
    </w:tbl>
    <w:p w14:paraId="55EC18EB" w14:textId="1C247312" w:rsidR="00204B02" w:rsidRDefault="001151AA">
      <w:r>
        <w:rPr>
          <w:noProof/>
        </w:rPr>
        <w:drawing>
          <wp:anchor distT="0" distB="0" distL="114300" distR="114300" simplePos="0" relativeHeight="251759616" behindDoc="0" locked="0" layoutInCell="1" allowOverlap="1" wp14:anchorId="3AE2C2CE" wp14:editId="688EBA74">
            <wp:simplePos x="0" y="0"/>
            <wp:positionH relativeFrom="page">
              <wp:posOffset>6429376</wp:posOffset>
            </wp:positionH>
            <wp:positionV relativeFrom="paragraph">
              <wp:posOffset>-9676765</wp:posOffset>
            </wp:positionV>
            <wp:extent cx="1123950" cy="1123950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1526FF" wp14:editId="0AD65C8F">
                <wp:simplePos x="0" y="0"/>
                <wp:positionH relativeFrom="margin">
                  <wp:posOffset>4430395</wp:posOffset>
                </wp:positionH>
                <wp:positionV relativeFrom="paragraph">
                  <wp:posOffset>80645</wp:posOffset>
                </wp:positionV>
                <wp:extent cx="1419225" cy="30834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83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54490E7" w14:textId="30DF9030" w:rsidR="00204B02" w:rsidRDefault="00944D4C" w:rsidP="00204B02">
                            <w:r>
                              <w:t xml:space="preserve">65% </w:t>
                            </w:r>
                            <w:r w:rsidR="00204B02"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26FF" id="Rectangle 31" o:spid="_x0000_s1037" style="position:absolute;margin-left:348.85pt;margin-top:6.35pt;width:111.75pt;height:24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" filled="f" stroked="f">
                <v:stroke joinstyle="round"/>
                <v:textbox>
                  <w:txbxContent>
                    <w:p w14:paraId="054490E7" w14:textId="30DF9030" w:rsidR="00204B02" w:rsidRDefault="00944D4C" w:rsidP="00204B02">
                      <w:r>
                        <w:t xml:space="preserve">65% </w:t>
                      </w:r>
                      <w:r w:rsidR="00204B02"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A93F98" wp14:editId="170FAC54">
                <wp:simplePos x="0" y="0"/>
                <wp:positionH relativeFrom="column">
                  <wp:posOffset>2554604</wp:posOffset>
                </wp:positionH>
                <wp:positionV relativeFrom="paragraph">
                  <wp:posOffset>-43180</wp:posOffset>
                </wp:positionV>
                <wp:extent cx="1571625" cy="1524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1C67D" id="Rectangle 4" o:spid="_x0000_s1026" style="position:absolute;margin-left:201.15pt;margin-top:-3.4pt;width:123.75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" fillcolor="#002060" stroked="f" strokeweight="1pt"/>
            </w:pict>
          </mc:Fallback>
        </mc:AlternateContent>
      </w:r>
      <w:r w:rsidR="00BE4CEE" w:rsidRPr="00187008">
        <w:rPr>
          <w:noProof/>
          <w:sz w:val="22"/>
          <w:szCs w:val="22"/>
          <w:lang w:eastAsia="fr-FR"/>
        </w:rPr>
        <w:drawing>
          <wp:anchor distT="0" distB="0" distL="114300" distR="114300" simplePos="0" relativeHeight="251758592" behindDoc="0" locked="0" layoutInCell="1" allowOverlap="1" wp14:anchorId="044F4193" wp14:editId="7C2288CA">
            <wp:simplePos x="0" y="0"/>
            <wp:positionH relativeFrom="margin">
              <wp:posOffset>-3810</wp:posOffset>
            </wp:positionH>
            <wp:positionV relativeFrom="paragraph">
              <wp:posOffset>-5463540</wp:posOffset>
            </wp:positionV>
            <wp:extent cx="180975" cy="180975"/>
            <wp:effectExtent l="0" t="0" r="9525" b="9525"/>
            <wp:wrapNone/>
            <wp:docPr id="1" name="Picture 3" descr="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B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D1B3F8" wp14:editId="6F6DED82">
                <wp:simplePos x="0" y="0"/>
                <wp:positionH relativeFrom="column">
                  <wp:posOffset>2564573</wp:posOffset>
                </wp:positionH>
                <wp:positionV relativeFrom="paragraph">
                  <wp:posOffset>157997</wp:posOffset>
                </wp:positionV>
                <wp:extent cx="1616149" cy="140335"/>
                <wp:effectExtent l="0" t="0" r="317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403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C7E05" id="Rectangle 33" o:spid="_x0000_s1026" style="position:absolute;margin-left:201.95pt;margin-top:12.45pt;width:127.25pt;height:1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" fillcolor="#002060" stroked="f" strokeweight="1pt"/>
            </w:pict>
          </mc:Fallback>
        </mc:AlternateContent>
      </w:r>
      <w:r w:rsidR="00204B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DD6C68" wp14:editId="7EB81708">
                <wp:simplePos x="0" y="0"/>
                <wp:positionH relativeFrom="margin">
                  <wp:posOffset>2551430</wp:posOffset>
                </wp:positionH>
                <wp:positionV relativeFrom="paragraph">
                  <wp:posOffset>160045</wp:posOffset>
                </wp:positionV>
                <wp:extent cx="1915161" cy="140377"/>
                <wp:effectExtent l="0" t="0" r="2794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1" cy="1403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3FA4" id="Rectangle 9" o:spid="_x0000_s1026" style="position:absolute;margin-left:200.9pt;margin-top:12.6pt;width:150.8pt;height:11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" filled="f" strokecolor="#002060">
                <v:stroke joinstyle="round"/>
                <w10:wrap anchorx="margin"/>
              </v:rect>
            </w:pict>
          </mc:Fallback>
        </mc:AlternateContent>
      </w:r>
      <w:r w:rsidR="00590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81CA4" wp14:editId="1E0955D1">
                <wp:simplePos x="0" y="0"/>
                <wp:positionH relativeFrom="margin">
                  <wp:posOffset>2553940</wp:posOffset>
                </wp:positionH>
                <wp:positionV relativeFrom="paragraph">
                  <wp:posOffset>-44022</wp:posOffset>
                </wp:positionV>
                <wp:extent cx="1915161" cy="140377"/>
                <wp:effectExtent l="0" t="0" r="279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1" cy="1403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252E" id="Rectangle 2" o:spid="_x0000_s1026" style="position:absolute;margin-left:201.1pt;margin-top:-3.45pt;width:150.8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" filled="f" strokecolor="#002060">
                <v:stroke joinstyle="round"/>
                <w10:wrap anchorx="margin"/>
              </v:rect>
            </w:pict>
          </mc:Fallback>
        </mc:AlternateContent>
      </w:r>
      <w:r w:rsidR="00014C4E" w:rsidRPr="00D45ED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3A09C603" wp14:editId="122AE39E">
                <wp:simplePos x="0" y="0"/>
                <wp:positionH relativeFrom="page">
                  <wp:align>left</wp:align>
                </wp:positionH>
                <wp:positionV relativeFrom="margin">
                  <wp:posOffset>-1288502</wp:posOffset>
                </wp:positionV>
                <wp:extent cx="2724150" cy="13221970"/>
                <wp:effectExtent l="0" t="0" r="0" b="0"/>
                <wp:wrapNone/>
                <wp:docPr id="94" name="Groupe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3221970"/>
                          <a:chOff x="0" y="0"/>
                          <a:chExt cx="2668270" cy="13218160"/>
                        </a:xfrm>
                        <a:solidFill>
                          <a:srgbClr val="002060"/>
                        </a:solidFill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6" name="Groupe 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 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angle rectangle 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angle rectangle 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e 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0" y="1001486"/>
                              <a:ext cx="2668814" cy="2910840"/>
                              <a:chOff x="0" y="-110884"/>
                              <a:chExt cx="2668814" cy="2910855"/>
                            </a:xfrm>
                            <a:grpFill/>
                          </wpg:grpSpPr>
                          <wps:wsp>
                            <wps:cNvPr id="21" name="Rectangle 21"/>
                            <wps:cNvSpPr/>
                            <wps:spPr>
                              <a:xfrm>
                                <a:off x="14600" y="-110884"/>
                                <a:ext cx="2654214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 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angle rectangle 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angle rectangle 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e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grpFill/>
                        </wpg:grpSpPr>
                        <wpg:grpSp>
                          <wpg:cNvPr id="79" name="Groupe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 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angle rectangle 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angle rectangle 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e 88"/>
                        <wpg:cNvGrpSpPr/>
                        <wpg:grpSpPr>
                          <a:xfrm>
                            <a:off x="0" y="0"/>
                            <a:ext cx="2665187" cy="3912235"/>
                            <a:chOff x="0" y="0"/>
                            <a:chExt cx="2665730" cy="3912326"/>
                          </a:xfrm>
                          <a:grpFill/>
                        </wpg:grpSpPr>
                        <wpg:grpSp>
                          <wpg:cNvPr id="89" name="Groupe 89"/>
                          <wpg:cNvGrpSpPr/>
                          <wpg:grpSpPr>
                            <a:xfrm>
                              <a:off x="0" y="571349"/>
                              <a:ext cx="2665730" cy="3340977"/>
                              <a:chOff x="0" y="-541024"/>
                              <a:chExt cx="2665730" cy="3340995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541024"/>
                                <a:ext cx="2665730" cy="233514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 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riangle rectangle 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riangle rectangle 93"/>
                          <wps:cNvSpPr/>
                          <wps:spPr>
                            <a:xfrm flipH="1">
                              <a:off x="132388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F3FF1" id="Groupe 94" o:spid="_x0000_s1026" alt="&quot;&quot;" style="position:absolute;margin-left:0;margin-top:-101.45pt;width:214.5pt;height:1041.1pt;z-index:-251577344;mso-position-horizontal:left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">
                <v:group id="Groupe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e 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 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angle rectangle 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angle rectangle 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e 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e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 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 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angle rectangle 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angle rectangle 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e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e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 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angle rectangle 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angle rectangle 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e 88" o:spid="_x0000_s1045" style="position:absolute;width:26651;height:39122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9" o:spid="_x0000_s1046" style="position:absolute;top:5713;width:26657;height:33410" coordorigin=",-5410" coordsize="26657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 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Triangle rectangle 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Triangle rectangle 93" o:spid="_x0000_s1050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 w:rsidRPr="00D45ED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A9D9457" wp14:editId="3A50ACF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sme 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e libre 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e libre 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e libre 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45A10" id="Graphisme 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">
                <v:shape id="Forme libre 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e libre 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e libre 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D45EDD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44094884" wp14:editId="332FCB4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sme 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m_site web_1276202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D45EDD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B96BFD5" wp14:editId="714A221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sme 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m_e-mail_1666920_000000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D45EDD"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440A089F" wp14:editId="4FF98DCF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sme 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m_remise de diplômes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D45EDD"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33C21411" wp14:editId="3788B02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sme 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m_remise de diplômes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D45ED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DAE286" wp14:editId="1530E90D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e 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 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angle rectangle 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angle rectangle 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FA150" id="Groupe 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">
                <v:group id="Groupe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 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angle rectangle 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angle rectangle 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D45ED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0695E4F" wp14:editId="3553B43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e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e 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 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 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angle rectangle 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angle rectangle 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696E2" id="Groupe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">
                <v:group id="Groupe 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 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 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angle rectangle 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angle rectangle 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41260D70" w14:textId="2C4D5E77" w:rsidR="00871DB8" w:rsidRPr="00204B02" w:rsidRDefault="00944D4C" w:rsidP="00204B02">
      <w:pPr>
        <w:tabs>
          <w:tab w:val="left" w:pos="776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C22180" wp14:editId="76BDDCBC">
                <wp:simplePos x="0" y="0"/>
                <wp:positionH relativeFrom="margin">
                  <wp:posOffset>4450080</wp:posOffset>
                </wp:positionH>
                <wp:positionV relativeFrom="paragraph">
                  <wp:posOffset>74930</wp:posOffset>
                </wp:positionV>
                <wp:extent cx="1276350" cy="3079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0E900B" w14:textId="43E2DF11" w:rsidR="00204B02" w:rsidRDefault="00944D4C" w:rsidP="00204B02">
                            <w:r>
                              <w:t xml:space="preserve">60% </w:t>
                            </w:r>
                            <w:r w:rsidR="00204B02">
                              <w:t>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2180" id="Rectangle 37" o:spid="_x0000_s1038" style="position:absolute;margin-left:350.4pt;margin-top:5.9pt;width:100.5pt;height:24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" filled="f" stroked="f">
                <v:stroke joinstyle="round"/>
                <v:textbox>
                  <w:txbxContent>
                    <w:p w14:paraId="420E900B" w14:textId="43E2DF11" w:rsidR="00204B02" w:rsidRDefault="00944D4C" w:rsidP="00204B02">
                      <w:r>
                        <w:t xml:space="preserve">60% </w:t>
                      </w:r>
                      <w:r w:rsidR="00204B02">
                        <w:t>MacOs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B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0651C2" wp14:editId="5324CDCE">
                <wp:simplePos x="0" y="0"/>
                <wp:positionH relativeFrom="column">
                  <wp:posOffset>2553940</wp:posOffset>
                </wp:positionH>
                <wp:positionV relativeFrom="paragraph">
                  <wp:posOffset>154276</wp:posOffset>
                </wp:positionV>
                <wp:extent cx="1584252" cy="138224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2" cy="1382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3BE3" id="Rectangle 39" o:spid="_x0000_s1026" style="position:absolute;margin-left:201.1pt;margin-top:12.15pt;width:124.75pt;height:10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" fillcolor="#002060" stroked="f" strokeweight="1pt"/>
            </w:pict>
          </mc:Fallback>
        </mc:AlternateContent>
      </w:r>
      <w:r w:rsidR="00204B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398A44" wp14:editId="6229FCC8">
                <wp:simplePos x="0" y="0"/>
                <wp:positionH relativeFrom="margin">
                  <wp:posOffset>2562446</wp:posOffset>
                </wp:positionH>
                <wp:positionV relativeFrom="paragraph">
                  <wp:posOffset>158854</wp:posOffset>
                </wp:positionV>
                <wp:extent cx="1915161" cy="140377"/>
                <wp:effectExtent l="0" t="0" r="2794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1" cy="1403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381D" id="Rectangle 34" o:spid="_x0000_s1026" style="position:absolute;margin-left:201.75pt;margin-top:12.5pt;width:150.8pt;height:11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" filled="f" strokecolor="#002060">
                <v:stroke joinstyle="round"/>
                <w10:wrap anchorx="margin"/>
              </v:rect>
            </w:pict>
          </mc:Fallback>
        </mc:AlternateContent>
      </w:r>
    </w:p>
    <w:sectPr w:rsidR="00871DB8" w:rsidRPr="00204B02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79AA" w14:textId="77777777" w:rsidR="0088094F" w:rsidRDefault="0088094F" w:rsidP="00AA35A8">
      <w:pPr>
        <w:spacing w:line="240" w:lineRule="auto"/>
      </w:pPr>
      <w:r>
        <w:separator/>
      </w:r>
    </w:p>
  </w:endnote>
  <w:endnote w:type="continuationSeparator" w:id="0">
    <w:p w14:paraId="6FC849B5" w14:textId="77777777" w:rsidR="0088094F" w:rsidRDefault="0088094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52B7" w14:textId="77777777" w:rsidR="0088094F" w:rsidRDefault="0088094F" w:rsidP="00AA35A8">
      <w:pPr>
        <w:spacing w:line="240" w:lineRule="auto"/>
      </w:pPr>
      <w:r>
        <w:separator/>
      </w:r>
    </w:p>
  </w:footnote>
  <w:footnote w:type="continuationSeparator" w:id="0">
    <w:p w14:paraId="7CE3595A" w14:textId="77777777" w:rsidR="0088094F" w:rsidRDefault="0088094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5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CB3"/>
    <w:rsid w:val="00014C4E"/>
    <w:rsid w:val="00033263"/>
    <w:rsid w:val="000334C1"/>
    <w:rsid w:val="000873F6"/>
    <w:rsid w:val="000B286F"/>
    <w:rsid w:val="000D134B"/>
    <w:rsid w:val="001151AA"/>
    <w:rsid w:val="00124ED6"/>
    <w:rsid w:val="00167789"/>
    <w:rsid w:val="00187008"/>
    <w:rsid w:val="00194704"/>
    <w:rsid w:val="001B160B"/>
    <w:rsid w:val="001C0D97"/>
    <w:rsid w:val="00203213"/>
    <w:rsid w:val="00204B02"/>
    <w:rsid w:val="002236D5"/>
    <w:rsid w:val="00243756"/>
    <w:rsid w:val="0027193E"/>
    <w:rsid w:val="002B6BF3"/>
    <w:rsid w:val="002C4E0C"/>
    <w:rsid w:val="002E6E07"/>
    <w:rsid w:val="002E7306"/>
    <w:rsid w:val="0031668F"/>
    <w:rsid w:val="00331DCE"/>
    <w:rsid w:val="003432A0"/>
    <w:rsid w:val="00352A17"/>
    <w:rsid w:val="003A4BD3"/>
    <w:rsid w:val="003B4AEF"/>
    <w:rsid w:val="00415CF3"/>
    <w:rsid w:val="00453A7B"/>
    <w:rsid w:val="00476919"/>
    <w:rsid w:val="004936B2"/>
    <w:rsid w:val="004A28EA"/>
    <w:rsid w:val="004C1832"/>
    <w:rsid w:val="00507F11"/>
    <w:rsid w:val="005677E9"/>
    <w:rsid w:val="00570CB3"/>
    <w:rsid w:val="0059013D"/>
    <w:rsid w:val="00697368"/>
    <w:rsid w:val="006A1E18"/>
    <w:rsid w:val="006C7F5A"/>
    <w:rsid w:val="00764511"/>
    <w:rsid w:val="00791376"/>
    <w:rsid w:val="00831977"/>
    <w:rsid w:val="00871DB8"/>
    <w:rsid w:val="0088094F"/>
    <w:rsid w:val="00887E05"/>
    <w:rsid w:val="008A171A"/>
    <w:rsid w:val="008A77D6"/>
    <w:rsid w:val="008A7824"/>
    <w:rsid w:val="008F180B"/>
    <w:rsid w:val="008F48B9"/>
    <w:rsid w:val="009049BC"/>
    <w:rsid w:val="00944D4C"/>
    <w:rsid w:val="009D646A"/>
    <w:rsid w:val="00A17DD9"/>
    <w:rsid w:val="00A34C08"/>
    <w:rsid w:val="00A633B0"/>
    <w:rsid w:val="00A81875"/>
    <w:rsid w:val="00AA1166"/>
    <w:rsid w:val="00AA35A8"/>
    <w:rsid w:val="00AB6963"/>
    <w:rsid w:val="00AE562D"/>
    <w:rsid w:val="00B8453F"/>
    <w:rsid w:val="00B85473"/>
    <w:rsid w:val="00BB2819"/>
    <w:rsid w:val="00BE4CEE"/>
    <w:rsid w:val="00BE5968"/>
    <w:rsid w:val="00C17615"/>
    <w:rsid w:val="00C55578"/>
    <w:rsid w:val="00C62E97"/>
    <w:rsid w:val="00C7689B"/>
    <w:rsid w:val="00CB3E40"/>
    <w:rsid w:val="00CF22B3"/>
    <w:rsid w:val="00D45EDD"/>
    <w:rsid w:val="00D86385"/>
    <w:rsid w:val="00D95726"/>
    <w:rsid w:val="00DB472D"/>
    <w:rsid w:val="00DE5F88"/>
    <w:rsid w:val="00DF2298"/>
    <w:rsid w:val="00E067BA"/>
    <w:rsid w:val="00E94502"/>
    <w:rsid w:val="00EB74E8"/>
    <w:rsid w:val="00EC0F79"/>
    <w:rsid w:val="00F30552"/>
    <w:rsid w:val="00F46BDB"/>
    <w:rsid w:val="00F47D24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481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Titre1">
    <w:name w:val="heading 1"/>
    <w:basedOn w:val="Normal"/>
    <w:next w:val="Normal"/>
    <w:link w:val="Titre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87E05"/>
  </w:style>
  <w:style w:type="paragraph" w:styleId="Pieddepage">
    <w:name w:val="footer"/>
    <w:basedOn w:val="Normal"/>
    <w:link w:val="Pieddepage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7E05"/>
  </w:style>
  <w:style w:type="table" w:styleId="Grilledutableau">
    <w:name w:val="Table Grid"/>
    <w:basedOn w:val="Tableau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edelespacerserv">
    <w:name w:val="Placeholder Text"/>
    <w:basedOn w:val="Policepardfaut"/>
    <w:uiPriority w:val="99"/>
    <w:semiHidden/>
    <w:rsid w:val="002E7306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itre4Car">
    <w:name w:val="Titre 4 Car"/>
    <w:basedOn w:val="Policepardfaut"/>
    <w:link w:val="Titre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 1"/>
    <w:basedOn w:val="Normal"/>
    <w:next w:val="Normal"/>
    <w:link w:val="CaractredeContact1"/>
    <w:uiPriority w:val="29"/>
    <w:qFormat/>
    <w:rsid w:val="00B8453F"/>
    <w:rPr>
      <w:color w:val="FFFFFF" w:themeColor="background1"/>
    </w:rPr>
  </w:style>
  <w:style w:type="paragraph" w:customStyle="1" w:styleId="Contact2">
    <w:name w:val="Contact 2"/>
    <w:basedOn w:val="Normal"/>
    <w:next w:val="Normal"/>
    <w:link w:val="CaractredeContact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actredeContact1">
    <w:name w:val="Caractère de Contact 1"/>
    <w:basedOn w:val="Policepardfaut"/>
    <w:link w:val="Contact1"/>
    <w:uiPriority w:val="29"/>
    <w:rsid w:val="00887E05"/>
    <w:rPr>
      <w:color w:val="FFFFFF" w:themeColor="background1"/>
    </w:rPr>
  </w:style>
  <w:style w:type="character" w:customStyle="1" w:styleId="Titre5Car">
    <w:name w:val="Titre 5 Car"/>
    <w:basedOn w:val="Policepardfaut"/>
    <w:link w:val="Titre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actredeContact2">
    <w:name w:val="Caractère de Contact 2"/>
    <w:basedOn w:val="Policepardfaut"/>
    <w:link w:val="Contact2"/>
    <w:uiPriority w:val="29"/>
    <w:rsid w:val="00887E05"/>
    <w:rPr>
      <w:b/>
      <w:color w:val="FFFFFF" w:themeColor="background1"/>
    </w:rPr>
  </w:style>
  <w:style w:type="character" w:customStyle="1" w:styleId="Titre6Car">
    <w:name w:val="Titre 6 Car"/>
    <w:basedOn w:val="Policepardfaut"/>
    <w:link w:val="Titre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ProposDeMoi">
    <w:name w:val="ÀProposDeMoi"/>
    <w:basedOn w:val="Normal"/>
    <w:next w:val="Normal"/>
    <w:link w:val="CaractreProposDeMoi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actreProposDeMoi">
    <w:name w:val="Caractère ÀProposDeMoi"/>
    <w:basedOn w:val="Policepardfaut"/>
    <w:link w:val="ProposDeMoi"/>
    <w:uiPriority w:val="28"/>
    <w:rsid w:val="008A171A"/>
    <w:rPr>
      <w:color w:val="FFFFFF" w:themeColor="background1"/>
    </w:rPr>
  </w:style>
  <w:style w:type="character" w:styleId="Lienhypertexte">
    <w:name w:val="Hyperlink"/>
    <w:basedOn w:val="Policepardfaut"/>
    <w:uiPriority w:val="99"/>
    <w:unhideWhenUsed/>
    <w:rsid w:val="00E9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exis-marty-813b291a3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image" Target="media/image13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y_a\AppData\Roaming\Microsoft\Templates\CV%20contempora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05E2ED14754317B27D81776DC7A8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142E63-EDDE-4A9C-99DC-FB6E84AB7D87}"/>
      </w:docPartPr>
      <w:docPartBody>
        <w:p w:rsidR="00D10D84" w:rsidRDefault="00E60AD4">
          <w:pPr>
            <w:pStyle w:val="4505E2ED14754317B27D81776DC7A853"/>
          </w:pPr>
          <w:r w:rsidRPr="00D45EDD">
            <w:rPr>
              <w:lang w:bidi="fr-FR"/>
            </w:rPr>
            <w:t>Expérience</w:t>
          </w:r>
        </w:p>
      </w:docPartBody>
    </w:docPart>
    <w:docPart>
      <w:docPartPr>
        <w:name w:val="A732EE0479E344DC941348258702F6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14D2DB-9A21-4FBC-8284-34A6BAFFD41F}"/>
      </w:docPartPr>
      <w:docPartBody>
        <w:p w:rsidR="00D10D84" w:rsidRDefault="00E60AD4">
          <w:pPr>
            <w:pStyle w:val="A732EE0479E344DC941348258702F612"/>
          </w:pPr>
          <w:r w:rsidRPr="00D45EDD">
            <w:rPr>
              <w:lang w:bidi="fr-FR"/>
            </w:rPr>
            <w:t>Compétences</w:t>
          </w:r>
        </w:p>
      </w:docPartBody>
    </w:docPart>
    <w:docPart>
      <w:docPartPr>
        <w:name w:val="9FA7394F646348B0B7A7C78580E9C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A4C1E-D8E3-4302-B9EE-2212F94C94CA}"/>
      </w:docPartPr>
      <w:docPartBody>
        <w:p w:rsidR="00D10D84" w:rsidRDefault="00E60AD4">
          <w:pPr>
            <w:pStyle w:val="9FA7394F646348B0B7A7C78580E9C590"/>
          </w:pPr>
          <w:r w:rsidRPr="00D45EDD">
            <w:rPr>
              <w:lang w:bidi="fr-FR"/>
            </w:rPr>
            <w:t>C O N T A C T</w:t>
          </w:r>
        </w:p>
      </w:docPartBody>
    </w:docPart>
    <w:docPart>
      <w:docPartPr>
        <w:name w:val="C2E94F91B9F94DED9AD2BFFCA9DC13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6EEF02-49DF-4351-92AC-26734A047B68}"/>
      </w:docPartPr>
      <w:docPartBody>
        <w:p w:rsidR="00D10D84" w:rsidRDefault="00E60AD4">
          <w:pPr>
            <w:pStyle w:val="C2E94F91B9F94DED9AD2BFFCA9DC13D0"/>
          </w:pPr>
          <w:r w:rsidRPr="00D45EDD">
            <w:rPr>
              <w:lang w:bidi="fr-FR"/>
            </w:rPr>
            <w:t>É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D4"/>
    <w:rsid w:val="001F79EB"/>
    <w:rsid w:val="002B6010"/>
    <w:rsid w:val="003D3508"/>
    <w:rsid w:val="007770D7"/>
    <w:rsid w:val="008506C4"/>
    <w:rsid w:val="00B031CF"/>
    <w:rsid w:val="00D10D84"/>
    <w:rsid w:val="00E60AD4"/>
    <w:rsid w:val="00F3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05E2ED14754317B27D81776DC7A853">
    <w:name w:val="4505E2ED14754317B27D81776DC7A853"/>
  </w:style>
  <w:style w:type="paragraph" w:customStyle="1" w:styleId="A732EE0479E344DC941348258702F612">
    <w:name w:val="A732EE0479E344DC941348258702F612"/>
  </w:style>
  <w:style w:type="paragraph" w:customStyle="1" w:styleId="9FA7394F646348B0B7A7C78580E9C590">
    <w:name w:val="9FA7394F646348B0B7A7C78580E9C590"/>
  </w:style>
  <w:style w:type="paragraph" w:customStyle="1" w:styleId="C2E94F91B9F94DED9AD2BFFCA9DC13D0">
    <w:name w:val="C2E94F91B9F94DED9AD2BFFCA9DC1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89BB0-61C8-4280-8D37-C34F234C14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contemporain</Template>
  <TotalTime>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2020-10-07T08:14:00Z</dcterms:created>
  <dcterms:modified xsi:type="dcterms:W3CDTF">2021-11-28T20:10:00Z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